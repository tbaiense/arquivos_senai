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13C0" w:rsidRPr="001C13C0" w:rsidRDefault="001C13C0" w:rsidP="001C13C0">
      <w:pPr>
        <w:pStyle w:val="Semformatao"/>
        <w:jc w:val="center"/>
        <w:rPr>
          <w:b/>
          <w:bCs/>
          <w:sz w:val="96"/>
          <w:szCs w:val="72"/>
        </w:rPr>
      </w:pPr>
      <w:r w:rsidRPr="001C13C0">
        <w:rPr>
          <w:b/>
          <w:bCs/>
          <w:sz w:val="96"/>
          <w:szCs w:val="72"/>
        </w:rPr>
        <w:t xml:space="preserve">SOLUÇÃO </w:t>
      </w:r>
      <w:r w:rsidR="000B7C3A">
        <w:rPr>
          <w:b/>
          <w:bCs/>
          <w:sz w:val="96"/>
          <w:szCs w:val="72"/>
        </w:rPr>
        <w:t>2</w:t>
      </w:r>
    </w:p>
    <w:p w:rsidR="001C13C0" w:rsidRPr="001C13C0" w:rsidRDefault="001C13C0" w:rsidP="001C13C0">
      <w:pPr>
        <w:pStyle w:val="Semformatao"/>
        <w:jc w:val="center"/>
        <w:rPr>
          <w:sz w:val="52"/>
          <w:szCs w:val="48"/>
        </w:rPr>
      </w:pPr>
      <w:r w:rsidRPr="001C13C0">
        <w:rPr>
          <w:sz w:val="52"/>
          <w:szCs w:val="48"/>
        </w:rPr>
        <w:t>FULANO DE TAL</w:t>
      </w:r>
    </w:p>
    <w:p w:rsidR="001C13C0" w:rsidRDefault="001C13C0" w:rsidP="001C13C0">
      <w:pPr>
        <w:pStyle w:val="Semformatao"/>
        <w:jc w:val="center"/>
        <w:rPr>
          <w:sz w:val="96"/>
          <w:szCs w:val="72"/>
        </w:rPr>
      </w:pPr>
    </w:p>
    <w:p w:rsidR="001C13C0" w:rsidRDefault="001C13C0" w:rsidP="001C13C0">
      <w:pPr>
        <w:pStyle w:val="Semformatao"/>
        <w:jc w:val="center"/>
        <w:rPr>
          <w:sz w:val="96"/>
          <w:szCs w:val="72"/>
        </w:rPr>
      </w:pPr>
    </w:p>
    <w:p w:rsidR="001C13C0" w:rsidRDefault="001C13C0" w:rsidP="001C13C0">
      <w:pPr>
        <w:pStyle w:val="Semformatao"/>
        <w:jc w:val="center"/>
        <w:rPr>
          <w:sz w:val="96"/>
          <w:szCs w:val="72"/>
        </w:rPr>
      </w:pPr>
    </w:p>
    <w:p w:rsidR="001C13C0" w:rsidRDefault="001C13C0" w:rsidP="001C13C0">
      <w:pPr>
        <w:pStyle w:val="Semformatao"/>
        <w:jc w:val="center"/>
        <w:rPr>
          <w:sz w:val="96"/>
          <w:szCs w:val="72"/>
        </w:rPr>
      </w:pPr>
    </w:p>
    <w:p w:rsidR="001C13C0" w:rsidRDefault="001C13C0" w:rsidP="001C13C0">
      <w:pPr>
        <w:pStyle w:val="Semformatao"/>
        <w:jc w:val="center"/>
        <w:rPr>
          <w:sz w:val="96"/>
          <w:szCs w:val="72"/>
        </w:rPr>
      </w:pPr>
    </w:p>
    <w:p w:rsidR="001C13C0" w:rsidRDefault="001C13C0" w:rsidP="001C13C0">
      <w:pPr>
        <w:pStyle w:val="Semformatao"/>
        <w:jc w:val="center"/>
        <w:rPr>
          <w:sz w:val="96"/>
          <w:szCs w:val="72"/>
        </w:rPr>
      </w:pPr>
    </w:p>
    <w:p w:rsidR="001C13C0" w:rsidRPr="00A56B9C" w:rsidRDefault="001C13C0" w:rsidP="001C13C0">
      <w:pPr>
        <w:pStyle w:val="Semformatao"/>
        <w:jc w:val="center"/>
        <w:rPr>
          <w:sz w:val="96"/>
          <w:szCs w:val="72"/>
        </w:rPr>
        <w:sectPr w:rsidR="001C13C0" w:rsidRPr="00A56B9C" w:rsidSect="00EC662E"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rPr>
          <w:sz w:val="96"/>
          <w:szCs w:val="72"/>
        </w:rPr>
        <w:t xml:space="preserve"> </w:t>
      </w:r>
    </w:p>
    <w:p w:rsidR="005B22FA" w:rsidRDefault="005B22FA" w:rsidP="005B22FA">
      <w:pPr>
        <w:pStyle w:val="Ttulo1"/>
      </w:pPr>
      <w:r>
        <w:lastRenderedPageBreak/>
        <w:t>Resumo</w:t>
      </w:r>
    </w:p>
    <w:p w:rsidR="005B22FA" w:rsidRPr="005B22FA" w:rsidRDefault="005B22FA" w:rsidP="005B22FA">
      <w:r>
        <w:t xml:space="preserve">Neste trabalho foram apresentadas duas possíveis soluções para a causa raiz de um problema </w:t>
      </w:r>
      <w:r w:rsidR="008A79FA">
        <w:t>enfrentado pela empresa JD Construções, do ramo de construção civil, cadastrado</w:t>
      </w:r>
      <w:r>
        <w:t xml:space="preserve"> pela no </w:t>
      </w:r>
      <w:r>
        <w:rPr>
          <w:i/>
          <w:iCs/>
        </w:rPr>
        <w:t>website</w:t>
      </w:r>
      <w:r>
        <w:t xml:space="preserve"> da Saga SENAI de Inovação, disponível no endereço eletrônico </w:t>
      </w:r>
      <w:r w:rsidR="008A79FA">
        <w:t>&lt;</w:t>
      </w:r>
      <w:hyperlink r:id="rId8" w:history="1">
        <w:r w:rsidR="008A79FA" w:rsidRPr="0096258B">
          <w:rPr>
            <w:rStyle w:val="Hyperlink"/>
          </w:rPr>
          <w:t xml:space="preserve">https://plataforma.gpinovacao.senai.br/ </w:t>
        </w:r>
      </w:hyperlink>
      <w:r w:rsidR="008A79FA">
        <w:t>&gt;, com o título da demanda sendo “</w:t>
      </w:r>
      <w:r w:rsidR="008A79FA" w:rsidRPr="008A79FA">
        <w:t>Falta e dificuldade de comunicação na obra</w:t>
      </w:r>
      <w:r w:rsidR="008A79FA">
        <w:t>”.</w:t>
      </w:r>
    </w:p>
    <w:p w:rsidR="005B22FA" w:rsidRDefault="005B22FA" w:rsidP="005B22FA">
      <w:pPr>
        <w:pStyle w:val="Ttulo1"/>
      </w:pPr>
      <w:r>
        <w:t>Introducao</w:t>
      </w:r>
    </w:p>
    <w:p w:rsidR="00AD797C" w:rsidRPr="00367A16" w:rsidRDefault="002D494C" w:rsidP="00AD797C">
      <w:pPr>
        <w:rPr>
          <w:color w:val="FF0000"/>
        </w:rPr>
      </w:pPr>
      <w:r w:rsidRPr="00367A16">
        <w:rPr>
          <w:color w:val="FF0000"/>
        </w:rPr>
        <w:t xml:space="preserve">Fique à vontade para fazer </w:t>
      </w:r>
      <w:r w:rsidRPr="00367A16">
        <w:rPr>
          <w:b/>
          <w:bCs/>
          <w:color w:val="FF0000"/>
        </w:rPr>
        <w:t>ou não</w:t>
      </w:r>
      <w:r w:rsidRPr="00367A16">
        <w:rPr>
          <w:color w:val="FF0000"/>
        </w:rPr>
        <w:t xml:space="preserve"> uma introdução da demanda do nosso cliente.</w:t>
      </w:r>
    </w:p>
    <w:p w:rsidR="005B22FA" w:rsidRDefault="005B22FA" w:rsidP="005B22FA">
      <w:pPr>
        <w:pStyle w:val="Ttulo2"/>
      </w:pPr>
      <w:r>
        <w:t>Delimitação do assunto:</w:t>
      </w:r>
    </w:p>
    <w:p w:rsidR="0004719E" w:rsidRPr="0004719E" w:rsidRDefault="0004719E" w:rsidP="0004719E">
      <w:r>
        <w:t xml:space="preserve">Se tratando de um problema referente a uma empresa da área da construção civil, naturalmente, as soluções propostas estarão atreladas às especificidades </w:t>
      </w:r>
      <w:r w:rsidR="00115CF7">
        <w:t xml:space="preserve">desse contexto. Porém, levando em consideração que a causa raiz relaciona-se mais diretamente com a prática da comunicação social e do acesso à informação, especialmente </w:t>
      </w:r>
      <w:r w:rsidR="00545F00">
        <w:t>de maneira remota</w:t>
      </w:r>
      <w:r w:rsidR="00115CF7">
        <w:t xml:space="preserve">, é lógico que os assuntos tratados abranjam, adicionalmente, os contextos da </w:t>
      </w:r>
      <w:r w:rsidR="00545F00">
        <w:t>i</w:t>
      </w:r>
      <w:r w:rsidR="00115CF7">
        <w:t xml:space="preserve">nformática, da </w:t>
      </w:r>
      <w:r w:rsidR="00545F00">
        <w:t>i</w:t>
      </w:r>
      <w:r w:rsidR="00115CF7">
        <w:t>nternet</w:t>
      </w:r>
      <w:r w:rsidR="00545F00">
        <w:t xml:space="preserve"> e</w:t>
      </w:r>
      <w:r w:rsidR="00115CF7">
        <w:t xml:space="preserve"> dos </w:t>
      </w:r>
      <w:r w:rsidR="00545F00">
        <w:t>m</w:t>
      </w:r>
      <w:r w:rsidR="00115CF7">
        <w:t xml:space="preserve">eios de </w:t>
      </w:r>
      <w:r w:rsidR="00545F00">
        <w:t>c</w:t>
      </w:r>
      <w:r w:rsidR="00115CF7">
        <w:t xml:space="preserve">omunicação </w:t>
      </w:r>
      <w:r w:rsidR="00545F00">
        <w:t>d</w:t>
      </w:r>
      <w:r w:rsidR="00115CF7">
        <w:t>igitais</w:t>
      </w:r>
      <w:r w:rsidR="00545F00">
        <w:t>.</w:t>
      </w:r>
    </w:p>
    <w:p w:rsidR="005B22FA" w:rsidRDefault="005B22FA" w:rsidP="005B22FA">
      <w:pPr>
        <w:pStyle w:val="Ttulo2"/>
      </w:pPr>
      <w:r>
        <w:t>Problema</w:t>
      </w:r>
      <w:r w:rsidR="002D494C">
        <w:t xml:space="preserve"> (Causa raiz)</w:t>
      </w:r>
      <w:r>
        <w:t>:</w:t>
      </w:r>
    </w:p>
    <w:p w:rsidR="002D494C" w:rsidRPr="00367A16" w:rsidRDefault="002D494C" w:rsidP="002D494C">
      <w:pPr>
        <w:rPr>
          <w:color w:val="FF0000"/>
        </w:rPr>
      </w:pPr>
      <w:r w:rsidRPr="00367A16">
        <w:rPr>
          <w:color w:val="FF0000"/>
        </w:rPr>
        <w:t xml:space="preserve">Fique à vontade para fazer </w:t>
      </w:r>
      <w:r w:rsidRPr="00367A16">
        <w:rPr>
          <w:b/>
          <w:bCs/>
          <w:color w:val="FF0000"/>
        </w:rPr>
        <w:t>ou não</w:t>
      </w:r>
      <w:r w:rsidRPr="00367A16">
        <w:rPr>
          <w:color w:val="FF0000"/>
        </w:rPr>
        <w:t xml:space="preserve"> uma descrição da demanda do nosso cliente.</w:t>
      </w:r>
    </w:p>
    <w:p w:rsidR="005B22FA" w:rsidRDefault="005B22FA" w:rsidP="005B22FA">
      <w:pPr>
        <w:pStyle w:val="Ttulo2"/>
      </w:pPr>
      <w:r>
        <w:t>Objetivos</w:t>
      </w:r>
    </w:p>
    <w:p w:rsidR="002D494C" w:rsidRDefault="002D494C" w:rsidP="002E40A5">
      <w:pPr>
        <w:pStyle w:val="Ttulo3"/>
      </w:pPr>
      <w:r>
        <w:t>Solução resumida</w:t>
      </w:r>
      <w:r w:rsidR="002E40A5">
        <w:t>:</w:t>
      </w:r>
    </w:p>
    <w:p w:rsidR="002A0EDD" w:rsidRPr="00367A16" w:rsidRDefault="002A0EDD" w:rsidP="002A0EDD">
      <w:pPr>
        <w:rPr>
          <w:color w:val="FF0000"/>
        </w:rPr>
      </w:pPr>
      <w:r>
        <w:rPr>
          <w:color w:val="FF0000"/>
        </w:rPr>
        <w:t>Descreva de forma resumida a sua solução: o que pretende fazer e usando o quê.</w:t>
      </w:r>
    </w:p>
    <w:p w:rsidR="002E40A5" w:rsidRPr="002E40A5" w:rsidRDefault="002A0EDD" w:rsidP="002A0EDD">
      <w:r w:rsidRPr="00BC0070">
        <w:t>Texto, texto...</w:t>
      </w:r>
    </w:p>
    <w:p w:rsidR="002D494C" w:rsidRDefault="002D494C" w:rsidP="002E40A5">
      <w:pPr>
        <w:pStyle w:val="Ttulo3"/>
      </w:pPr>
      <w:r>
        <w:t>Solução detalhada</w:t>
      </w:r>
      <w:r w:rsidR="002E40A5">
        <w:t>:</w:t>
      </w:r>
    </w:p>
    <w:p w:rsidR="002E40A5" w:rsidRPr="00367A16" w:rsidRDefault="00367A16" w:rsidP="002E40A5">
      <w:pPr>
        <w:rPr>
          <w:color w:val="FF0000"/>
        </w:rPr>
      </w:pPr>
      <w:r w:rsidRPr="00367A16">
        <w:rPr>
          <w:color w:val="FF0000"/>
        </w:rPr>
        <w:t>Se ajudar, usem a técnica dos 5W2H pra montar uma solução detalhada em tópicos, como mostra a imagem a seguir</w:t>
      </w:r>
      <w:r>
        <w:rPr>
          <w:color w:val="FF0000"/>
        </w:rPr>
        <w:t xml:space="preserve"> (acho bom deixar o WHY-POR QUE na justificativa)</w:t>
      </w:r>
      <w:r w:rsidRPr="00367A16">
        <w:rPr>
          <w:color w:val="FF0000"/>
        </w:rPr>
        <w:t>:</w:t>
      </w:r>
    </w:p>
    <w:p w:rsidR="002E40A5" w:rsidRDefault="00367A16" w:rsidP="00367A16">
      <w:pPr>
        <w:pStyle w:val="Tpico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E45FD" wp14:editId="4CDFF8DD">
                <wp:simplePos x="0" y="0"/>
                <wp:positionH relativeFrom="column">
                  <wp:posOffset>-40640</wp:posOffset>
                </wp:positionH>
                <wp:positionV relativeFrom="paragraph">
                  <wp:posOffset>2338070</wp:posOffset>
                </wp:positionV>
                <wp:extent cx="5752465" cy="635"/>
                <wp:effectExtent l="0" t="0" r="0" b="0"/>
                <wp:wrapSquare wrapText="bothSides"/>
                <wp:docPr id="17099269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7A16" w:rsidRDefault="00367A16" w:rsidP="00367A16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Exemplo de solução usando ferramenta 5W2H</w:t>
                            </w:r>
                          </w:p>
                          <w:p w:rsidR="00367A16" w:rsidRPr="00367A16" w:rsidRDefault="00367A16" w:rsidP="00367A16">
                            <w:pPr>
                              <w:pStyle w:val="Legenda"/>
                            </w:pPr>
                            <w:r>
                              <w:t>Fonte: &lt;</w:t>
                            </w:r>
                            <w:hyperlink r:id="rId9" w:history="1">
                              <w:r w:rsidRPr="004E3C9E">
                                <w:rPr>
                                  <w:rStyle w:val="Hyperlink"/>
                                </w:rPr>
                                <w:t>https://www.sebrae-sc.com.br/blog/5w2h-o-que-e-para-que-serve-e-por-que-usar-na-sua-empresa</w:t>
                              </w:r>
                            </w:hyperlink>
                            <w:r>
                              <w:t>&gt; Acesso em: 5 abr. 2024.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4E45F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3.2pt;margin-top:184.1pt;width:452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" stroked="f">
                <v:textbox style="mso-fit-shape-to-text:t" inset="0,0,0,0">
                  <w:txbxContent>
                    <w:p w:rsidR="00367A16" w:rsidRDefault="00367A16" w:rsidP="00367A16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Exemplo de solução usando ferramenta 5W2H</w:t>
                      </w:r>
                    </w:p>
                    <w:p w:rsidR="00367A16" w:rsidRPr="00367A16" w:rsidRDefault="00367A16" w:rsidP="00367A16">
                      <w:pPr>
                        <w:pStyle w:val="Legenda"/>
                      </w:pPr>
                      <w:r>
                        <w:t>Fonte: &lt;</w:t>
                      </w:r>
                      <w:hyperlink r:id="rId10" w:history="1">
                        <w:r w:rsidRPr="004E3C9E">
                          <w:rPr>
                            <w:rStyle w:val="Hyperlink"/>
                          </w:rPr>
                          <w:t>https://www.sebrae-sc.com.br/blog/5w2h-o-que-e-para-que-serve-e-por-que-usar-na-sua-empresa</w:t>
                        </w:r>
                      </w:hyperlink>
                      <w:r>
                        <w:t>&gt; Acesso em: 5 abr. 2024.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40A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-41044</wp:posOffset>
            </wp:positionH>
            <wp:positionV relativeFrom="paragraph">
              <wp:posOffset>145300</wp:posOffset>
            </wp:positionV>
            <wp:extent cx="5752465" cy="2136140"/>
            <wp:effectExtent l="0" t="0" r="635" b="0"/>
            <wp:wrapSquare wrapText="bothSides"/>
            <wp:docPr id="29628446" name="Imagem 1">
              <a:hlinkClick xmlns:a="http://schemas.openxmlformats.org/drawingml/2006/main" r:id="rId10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8446" name="Imagem 1">
                      <a:hlinkClick r:id="rId10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 que será feito:</w:t>
      </w:r>
      <w:r w:rsidR="00BC0070" w:rsidRPr="00BC0070">
        <w:rPr>
          <w:color w:val="FF0000"/>
        </w:rPr>
        <w:t xml:space="preserve"> Seus objetivos</w:t>
      </w:r>
    </w:p>
    <w:p w:rsidR="00BC0070" w:rsidRDefault="00BC0070" w:rsidP="00BC0070">
      <w:r w:rsidRPr="00BC0070">
        <w:t>Texto, texto...</w:t>
      </w:r>
    </w:p>
    <w:p w:rsidR="00BC0070" w:rsidRPr="00BC0070" w:rsidRDefault="00367A16" w:rsidP="00BC0070">
      <w:pPr>
        <w:pStyle w:val="Tpicos"/>
      </w:pPr>
      <w:r>
        <w:t>Onde será feito</w:t>
      </w:r>
      <w:r w:rsidR="00BC0070">
        <w:t xml:space="preserve">: </w:t>
      </w:r>
      <w:r w:rsidR="00BC0070" w:rsidRPr="00BC0070">
        <w:rPr>
          <w:color w:val="FF0000"/>
        </w:rPr>
        <w:t>Onde a solução vai ficar? Se for um aplicativo, quem será o responsável por manter ele funcionando? Num computador do cliente ou num servidor na internet?</w:t>
      </w:r>
    </w:p>
    <w:p w:rsidR="00367A16" w:rsidRDefault="00BC0070" w:rsidP="00BC0070">
      <w:r w:rsidRPr="00BC0070">
        <w:t>Texto, texto...</w:t>
      </w:r>
    </w:p>
    <w:p w:rsidR="00367A16" w:rsidRDefault="00367A16" w:rsidP="00367A16">
      <w:pPr>
        <w:pStyle w:val="Tpicos"/>
      </w:pPr>
      <w:r>
        <w:t>Quem irá elaborar a ação e quem será envolvido</w:t>
      </w:r>
      <w:r w:rsidR="00BC0070">
        <w:t xml:space="preserve"> no uso da solução</w:t>
      </w:r>
    </w:p>
    <w:p w:rsidR="00367A16" w:rsidRDefault="00BC0070" w:rsidP="00367A16">
      <w:r w:rsidRPr="00BC0070">
        <w:t>Texto, texto...</w:t>
      </w:r>
    </w:p>
    <w:p w:rsidR="00367A16" w:rsidRDefault="00367A16" w:rsidP="00367A16">
      <w:pPr>
        <w:pStyle w:val="Tpicos"/>
      </w:pPr>
      <w:r>
        <w:t>Quando será feito</w:t>
      </w:r>
    </w:p>
    <w:p w:rsidR="00367A16" w:rsidRDefault="00BC0070" w:rsidP="00367A16">
      <w:r>
        <w:t>Texto, texto...</w:t>
      </w:r>
    </w:p>
    <w:p w:rsidR="00367A16" w:rsidRDefault="00367A16" w:rsidP="00367A16">
      <w:pPr>
        <w:pStyle w:val="Tpicos"/>
      </w:pPr>
      <w:r>
        <w:t>Como será feito</w:t>
      </w:r>
      <w:r w:rsidR="00BC0070">
        <w:t xml:space="preserve"> e como vai funcionar:</w:t>
      </w:r>
    </w:p>
    <w:p w:rsidR="00367A16" w:rsidRDefault="00BC0070" w:rsidP="00BC0070">
      <w:r w:rsidRPr="00BC0070">
        <w:t>Texto, texto...</w:t>
      </w:r>
    </w:p>
    <w:p w:rsidR="00367A16" w:rsidRDefault="00367A16" w:rsidP="00367A16">
      <w:pPr>
        <w:pStyle w:val="Tpicos"/>
      </w:pPr>
      <w:r>
        <w:t>Quanto custará</w:t>
      </w:r>
    </w:p>
    <w:p w:rsidR="00367A16" w:rsidRDefault="00BC0070" w:rsidP="00367A16">
      <w:r w:rsidRPr="00BC0070">
        <w:t>Texto, texto...</w:t>
      </w:r>
    </w:p>
    <w:p w:rsidR="005B22FA" w:rsidRPr="00367A16" w:rsidRDefault="005B22FA" w:rsidP="005B22FA">
      <w:pPr>
        <w:pStyle w:val="Ttulo2"/>
        <w:rPr>
          <w:color w:val="FF0000"/>
        </w:rPr>
      </w:pPr>
      <w:r>
        <w:t>Justificativa</w:t>
      </w:r>
      <w:r w:rsidR="00367A16">
        <w:t xml:space="preserve"> </w:t>
      </w:r>
      <w:r w:rsidR="00367A16" w:rsidRPr="00367A16">
        <w:rPr>
          <w:color w:val="FF0000"/>
        </w:rPr>
        <w:t>(PORQUE)</w:t>
      </w:r>
      <w:r w:rsidR="00BC0070">
        <w:rPr>
          <w:color w:val="FF0000"/>
        </w:rPr>
        <w:t>: Porque a solução é VÁLIDA? porque ela é interessante? convença quem ta lendo porque ela deve ser considerada</w:t>
      </w:r>
    </w:p>
    <w:p w:rsidR="0011385B" w:rsidRDefault="00BC0070" w:rsidP="00BC0070">
      <w:r w:rsidRPr="00BC0070">
        <w:t>Texto, texto...</w:t>
      </w:r>
    </w:p>
    <w:p w:rsidR="00BC0070" w:rsidRDefault="00BC0070" w:rsidP="00BC0070"/>
    <w:p w:rsidR="00BC0070" w:rsidRDefault="00BC0070" w:rsidP="00BC0070"/>
    <w:p w:rsidR="00BC0070" w:rsidRPr="0011385B" w:rsidRDefault="00BC0070" w:rsidP="00BC0070"/>
    <w:p w:rsidR="00BC0070" w:rsidRPr="00BC0070" w:rsidRDefault="00BC0070" w:rsidP="00BC0070">
      <w:pPr>
        <w:ind w:firstLine="0"/>
        <w:rPr>
          <w:b/>
          <w:bCs/>
        </w:rPr>
      </w:pPr>
      <w:r w:rsidRPr="00BC0070">
        <w:rPr>
          <w:b/>
          <w:bCs/>
        </w:rPr>
        <w:t>REFERÊNCIAS:</w:t>
      </w:r>
    </w:p>
    <w:p w:rsidR="00BC0070" w:rsidRDefault="00BC0070" w:rsidP="000A4E49">
      <w:pPr>
        <w:pStyle w:val="RefernciasBibliogrficas"/>
        <w:rPr>
          <w:color w:val="FF0000"/>
        </w:rPr>
      </w:pPr>
      <w:r w:rsidRPr="000A4E49">
        <w:rPr>
          <w:color w:val="FF0000"/>
        </w:rPr>
        <w:t>Sites que usou, livros que usou...</w:t>
      </w:r>
    </w:p>
    <w:p w:rsidR="000A4E49" w:rsidRPr="000A4E49" w:rsidRDefault="000A4E49" w:rsidP="000A4E49">
      <w:pPr>
        <w:pStyle w:val="RefernciasBibliogrficas"/>
        <w:rPr>
          <w:color w:val="FF0000"/>
        </w:rPr>
      </w:pPr>
    </w:p>
    <w:p w:rsidR="000A0D9C" w:rsidRDefault="000A0D9C" w:rsidP="000A0D9C">
      <w:pPr>
        <w:pStyle w:val="RefernciasBibliogrficas"/>
      </w:pPr>
      <w:r>
        <w:t>Site 1 (endereço do site)</w:t>
      </w:r>
    </w:p>
    <w:p w:rsidR="000A0D9C" w:rsidRDefault="000A0D9C" w:rsidP="000A0D9C">
      <w:pPr>
        <w:pStyle w:val="RefernciasBibliogrficas"/>
      </w:pPr>
      <w:r>
        <w:t>Site 2 (endereço do site)</w:t>
      </w:r>
    </w:p>
    <w:p w:rsidR="000A0D9C" w:rsidRDefault="000A0D9C" w:rsidP="000A0D9C">
      <w:pPr>
        <w:pStyle w:val="RefernciasBibliogrficas"/>
      </w:pPr>
      <w:r>
        <w:t>Site 3 (endereço do site)</w:t>
      </w:r>
    </w:p>
    <w:p w:rsidR="000A0D9C" w:rsidRDefault="000A0D9C" w:rsidP="000A0D9C">
      <w:pPr>
        <w:pStyle w:val="RefernciasBibliogrficas"/>
      </w:pPr>
      <w:r>
        <w:t>Site 4 (endereço do site)</w:t>
      </w:r>
    </w:p>
    <w:p w:rsidR="000A0D9C" w:rsidRDefault="000A0D9C" w:rsidP="000A0D9C">
      <w:pPr>
        <w:pStyle w:val="RefernciasBibliogrficas"/>
      </w:pPr>
      <w:r>
        <w:t>Site 5 (endereço do site)</w:t>
      </w:r>
    </w:p>
    <w:p w:rsidR="000A0D9C" w:rsidRDefault="000A0D9C" w:rsidP="000A0D9C">
      <w:pPr>
        <w:pStyle w:val="RefernciasBibliogrficas"/>
      </w:pPr>
      <w:r>
        <w:t>Site 6 (endereço do site)</w:t>
      </w:r>
    </w:p>
    <w:p w:rsidR="000A0D9C" w:rsidRDefault="000A0D9C" w:rsidP="000A0D9C">
      <w:pPr>
        <w:pStyle w:val="RefernciasBibliogrficas"/>
      </w:pPr>
      <w:r>
        <w:t>Site 7 (endereço do site)</w:t>
      </w:r>
    </w:p>
    <w:p w:rsidR="000A0D9C" w:rsidRDefault="000A0D9C" w:rsidP="000A0D9C">
      <w:pPr>
        <w:pStyle w:val="RefernciasBibliogrficas"/>
      </w:pPr>
      <w:r>
        <w:t>Site 8 (endereço do site)</w:t>
      </w:r>
    </w:p>
    <w:p w:rsidR="000A0D9C" w:rsidRDefault="000A0D9C" w:rsidP="000A0D9C">
      <w:pPr>
        <w:pStyle w:val="RefernciasBibliogrficas"/>
      </w:pPr>
      <w:r>
        <w:t>Site 9 (endereço do site)</w:t>
      </w:r>
    </w:p>
    <w:p w:rsidR="000A0D9C" w:rsidRPr="00BC0070" w:rsidRDefault="000A0D9C" w:rsidP="000A0D9C">
      <w:pPr>
        <w:pStyle w:val="RefernciasBibliogrficas"/>
      </w:pPr>
    </w:p>
    <w:sectPr w:rsidR="000A0D9C" w:rsidRPr="00BC0070" w:rsidSect="00EC662E">
      <w:headerReference w:type="default" r:id="rId12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C662E" w:rsidRDefault="00EC662E" w:rsidP="00175784">
      <w:pPr>
        <w:spacing w:after="0" w:line="240" w:lineRule="auto"/>
      </w:pPr>
      <w:r>
        <w:separator/>
      </w:r>
    </w:p>
  </w:endnote>
  <w:endnote w:type="continuationSeparator" w:id="0">
    <w:p w:rsidR="00EC662E" w:rsidRDefault="00EC662E" w:rsidP="00175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C662E" w:rsidRDefault="00EC662E" w:rsidP="00175784">
      <w:pPr>
        <w:spacing w:after="0" w:line="240" w:lineRule="auto"/>
      </w:pPr>
      <w:r>
        <w:separator/>
      </w:r>
    </w:p>
  </w:footnote>
  <w:footnote w:type="continuationSeparator" w:id="0">
    <w:p w:rsidR="00EC662E" w:rsidRDefault="00EC662E" w:rsidP="00175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6902536"/>
      <w:docPartObj>
        <w:docPartGallery w:val="Page Numbers (Top of Page)"/>
        <w:docPartUnique/>
      </w:docPartObj>
    </w:sdtPr>
    <w:sdtContent>
      <w:p w:rsidR="00A56B9C" w:rsidRDefault="00A56B9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56B9C" w:rsidRDefault="00A56B9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E65F7"/>
    <w:multiLevelType w:val="hybridMultilevel"/>
    <w:tmpl w:val="DF14A3CA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6231E"/>
    <w:multiLevelType w:val="hybridMultilevel"/>
    <w:tmpl w:val="CE3EB444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E0E44"/>
    <w:multiLevelType w:val="multilevel"/>
    <w:tmpl w:val="5AA02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57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34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6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90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suff w:val="space"/>
      <w:lvlText w:val="%1.%2.%3.%4.%5.%6"/>
      <w:lvlJc w:val="left"/>
      <w:pPr>
        <w:ind w:left="0" w:firstLine="1191"/>
      </w:pPr>
      <w:rPr>
        <w:rFonts w:asciiTheme="majorHAnsi" w:hAnsiTheme="majorHAnsi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suff w:val="space"/>
      <w:lvlText w:val="%7."/>
      <w:lvlJc w:val="left"/>
      <w:pPr>
        <w:ind w:left="0" w:firstLine="2142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2499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2856"/>
      </w:pPr>
      <w:rPr>
        <w:rFonts w:hint="default"/>
      </w:rPr>
    </w:lvl>
  </w:abstractNum>
  <w:abstractNum w:abstractNumId="3" w15:restartNumberingAfterBreak="0">
    <w:nsid w:val="136F4835"/>
    <w:multiLevelType w:val="multilevel"/>
    <w:tmpl w:val="4A180DD2"/>
    <w:numStyleLink w:val="ListaABNT"/>
  </w:abstractNum>
  <w:abstractNum w:abstractNumId="4" w15:restartNumberingAfterBreak="0">
    <w:nsid w:val="150C16D7"/>
    <w:multiLevelType w:val="hybridMultilevel"/>
    <w:tmpl w:val="D3F4DAA0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04787"/>
    <w:multiLevelType w:val="hybridMultilevel"/>
    <w:tmpl w:val="85D2477C"/>
    <w:lvl w:ilvl="0" w:tplc="B5565016">
      <w:start w:val="1"/>
      <w:numFmt w:val="bullet"/>
      <w:lvlText w:val="o"/>
      <w:lvlJc w:val="left"/>
      <w:pPr>
        <w:ind w:left="868" w:hanging="17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6" w15:restartNumberingAfterBreak="0">
    <w:nsid w:val="1B720AEC"/>
    <w:multiLevelType w:val="multilevel"/>
    <w:tmpl w:val="9CE6B698"/>
    <w:numStyleLink w:val="1ListaABNTTtulo"/>
  </w:abstractNum>
  <w:abstractNum w:abstractNumId="7" w15:restartNumberingAfterBreak="0">
    <w:nsid w:val="1F540F7F"/>
    <w:multiLevelType w:val="multilevel"/>
    <w:tmpl w:val="C8DAD9C8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hint="default"/>
        <w:b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1428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vertAlign w:val="baseline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21394A7B"/>
    <w:multiLevelType w:val="multilevel"/>
    <w:tmpl w:val="9CE6B698"/>
    <w:numStyleLink w:val="1ListaABNTTtulo"/>
  </w:abstractNum>
  <w:abstractNum w:abstractNumId="9" w15:restartNumberingAfterBreak="0">
    <w:nsid w:val="22B246C8"/>
    <w:multiLevelType w:val="multilevel"/>
    <w:tmpl w:val="9CE6B698"/>
    <w:numStyleLink w:val="1ListaABNTTtulo"/>
  </w:abstractNum>
  <w:abstractNum w:abstractNumId="10" w15:restartNumberingAfterBreak="0">
    <w:nsid w:val="25113AE3"/>
    <w:multiLevelType w:val="hybridMultilevel"/>
    <w:tmpl w:val="9EA4872A"/>
    <w:lvl w:ilvl="0" w:tplc="B5565016">
      <w:start w:val="1"/>
      <w:numFmt w:val="bullet"/>
      <w:lvlText w:val="o"/>
      <w:lvlJc w:val="left"/>
      <w:pPr>
        <w:ind w:left="357" w:hanging="17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42172"/>
    <w:multiLevelType w:val="multilevel"/>
    <w:tmpl w:val="9CE6B698"/>
    <w:numStyleLink w:val="1ListaABNTTtulo"/>
  </w:abstractNum>
  <w:abstractNum w:abstractNumId="12" w15:restartNumberingAfterBreak="0">
    <w:nsid w:val="2D746593"/>
    <w:multiLevelType w:val="hybridMultilevel"/>
    <w:tmpl w:val="E5164282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E1EF5"/>
    <w:multiLevelType w:val="multilevel"/>
    <w:tmpl w:val="9CE6B698"/>
    <w:numStyleLink w:val="1ListaABNTTtulo"/>
  </w:abstractNum>
  <w:abstractNum w:abstractNumId="14" w15:restartNumberingAfterBreak="0">
    <w:nsid w:val="2E1A4B76"/>
    <w:multiLevelType w:val="multilevel"/>
    <w:tmpl w:val="9CE6B698"/>
    <w:numStyleLink w:val="1ListaABNTTtulo"/>
  </w:abstractNum>
  <w:abstractNum w:abstractNumId="15" w15:restartNumberingAfterBreak="0">
    <w:nsid w:val="2E8F619B"/>
    <w:multiLevelType w:val="hybridMultilevel"/>
    <w:tmpl w:val="ED06AE74"/>
    <w:lvl w:ilvl="0" w:tplc="C150C9D4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A7978"/>
    <w:multiLevelType w:val="multilevel"/>
    <w:tmpl w:val="4A180DD2"/>
    <w:numStyleLink w:val="ListaABNT"/>
  </w:abstractNum>
  <w:abstractNum w:abstractNumId="17" w15:restartNumberingAfterBreak="0">
    <w:nsid w:val="382C1D4F"/>
    <w:multiLevelType w:val="multilevel"/>
    <w:tmpl w:val="1D78D80E"/>
    <w:lvl w:ilvl="0">
      <w:start w:val="1"/>
      <w:numFmt w:val="decimal"/>
      <w:lvlText w:val="%1"/>
      <w:lvlJc w:val="left"/>
      <w:pPr>
        <w:ind w:left="283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2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3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3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3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32" w:firstLine="0"/>
      </w:pPr>
      <w:rPr>
        <w:rFonts w:hint="default"/>
      </w:rPr>
    </w:lvl>
  </w:abstractNum>
  <w:abstractNum w:abstractNumId="18" w15:restartNumberingAfterBreak="0">
    <w:nsid w:val="3A6A30E3"/>
    <w:multiLevelType w:val="hybridMultilevel"/>
    <w:tmpl w:val="85B6FC14"/>
    <w:lvl w:ilvl="0" w:tplc="A81A83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A06AF2"/>
    <w:multiLevelType w:val="multilevel"/>
    <w:tmpl w:val="4A180DD2"/>
    <w:numStyleLink w:val="ListaABNT"/>
  </w:abstractNum>
  <w:abstractNum w:abstractNumId="20" w15:restartNumberingAfterBreak="0">
    <w:nsid w:val="3ECA198B"/>
    <w:multiLevelType w:val="hybridMultilevel"/>
    <w:tmpl w:val="386CD476"/>
    <w:lvl w:ilvl="0" w:tplc="7EEEDF90">
      <w:start w:val="1"/>
      <w:numFmt w:val="bullet"/>
      <w:pStyle w:val="Tpicos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B5565016">
      <w:start w:val="1"/>
      <w:numFmt w:val="bullet"/>
      <w:lvlText w:val="o"/>
      <w:lvlJc w:val="left"/>
      <w:pPr>
        <w:ind w:left="471" w:hanging="17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1" w15:restartNumberingAfterBreak="0">
    <w:nsid w:val="3FE56F03"/>
    <w:multiLevelType w:val="multilevel"/>
    <w:tmpl w:val="9CE6B698"/>
    <w:numStyleLink w:val="1ListaABNTTtulo"/>
  </w:abstractNum>
  <w:abstractNum w:abstractNumId="22" w15:restartNumberingAfterBreak="0">
    <w:nsid w:val="43DF0F2A"/>
    <w:multiLevelType w:val="multilevel"/>
    <w:tmpl w:val="4A180DD2"/>
    <w:styleLink w:val="ListaABN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51014DD9"/>
    <w:multiLevelType w:val="multilevel"/>
    <w:tmpl w:val="9CE6B698"/>
    <w:styleLink w:val="1ListaABNTTtulo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57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34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0" w:firstLine="6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vertAlign w:val="baseline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0" w:firstLine="90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0" w:firstLine="1191"/>
      </w:pPr>
      <w:rPr>
        <w:rFonts w:asciiTheme="majorHAnsi" w:hAnsiTheme="majorHAnsi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suff w:val="space"/>
      <w:lvlText w:val="%7."/>
      <w:lvlJc w:val="left"/>
      <w:pPr>
        <w:ind w:left="0" w:firstLine="2142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2499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2856"/>
      </w:pPr>
      <w:rPr>
        <w:rFonts w:hint="default"/>
      </w:rPr>
    </w:lvl>
  </w:abstractNum>
  <w:abstractNum w:abstractNumId="24" w15:restartNumberingAfterBreak="0">
    <w:nsid w:val="55317160"/>
    <w:multiLevelType w:val="hybridMultilevel"/>
    <w:tmpl w:val="60F2A4E2"/>
    <w:lvl w:ilvl="0" w:tplc="A81A83DE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6C510F9"/>
    <w:multiLevelType w:val="hybridMultilevel"/>
    <w:tmpl w:val="A5D2F60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75C370B"/>
    <w:multiLevelType w:val="multilevel"/>
    <w:tmpl w:val="9CE6B698"/>
    <w:numStyleLink w:val="1ListaABNTTtulo"/>
  </w:abstractNum>
  <w:abstractNum w:abstractNumId="27" w15:restartNumberingAfterBreak="0">
    <w:nsid w:val="5A275937"/>
    <w:multiLevelType w:val="hybridMultilevel"/>
    <w:tmpl w:val="BDAE7434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65538"/>
    <w:multiLevelType w:val="hybridMultilevel"/>
    <w:tmpl w:val="2CF65322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F50FFC"/>
    <w:multiLevelType w:val="hybridMultilevel"/>
    <w:tmpl w:val="E73A2F8A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32C9D"/>
    <w:multiLevelType w:val="multilevel"/>
    <w:tmpl w:val="4A180DD2"/>
    <w:numStyleLink w:val="ListaABNT"/>
  </w:abstractNum>
  <w:abstractNum w:abstractNumId="31" w15:restartNumberingAfterBreak="0">
    <w:nsid w:val="6AD6527D"/>
    <w:multiLevelType w:val="multilevel"/>
    <w:tmpl w:val="4A180DD2"/>
    <w:numStyleLink w:val="ListaABNT"/>
  </w:abstractNum>
  <w:abstractNum w:abstractNumId="32" w15:restartNumberingAfterBreak="0">
    <w:nsid w:val="75021CC3"/>
    <w:multiLevelType w:val="multilevel"/>
    <w:tmpl w:val="9CE6B698"/>
    <w:numStyleLink w:val="1ListaABNTTtulo"/>
  </w:abstractNum>
  <w:abstractNum w:abstractNumId="33" w15:restartNumberingAfterBreak="0">
    <w:nsid w:val="7CB74CD2"/>
    <w:multiLevelType w:val="multilevel"/>
    <w:tmpl w:val="9CE6B698"/>
    <w:numStyleLink w:val="1ListaABNTTtulo"/>
  </w:abstractNum>
  <w:abstractNum w:abstractNumId="34" w15:restartNumberingAfterBreak="0">
    <w:nsid w:val="7CE41BCD"/>
    <w:multiLevelType w:val="multilevel"/>
    <w:tmpl w:val="9CE6B698"/>
    <w:numStyleLink w:val="1ListaABNTTtulo"/>
  </w:abstractNum>
  <w:num w:numId="1" w16cid:durableId="281770860">
    <w:abstractNumId w:val="17"/>
  </w:num>
  <w:num w:numId="2" w16cid:durableId="1448887407">
    <w:abstractNumId w:val="22"/>
  </w:num>
  <w:num w:numId="3" w16cid:durableId="1225876065">
    <w:abstractNumId w:val="30"/>
  </w:num>
  <w:num w:numId="4" w16cid:durableId="1943684816">
    <w:abstractNumId w:val="31"/>
  </w:num>
  <w:num w:numId="5" w16cid:durableId="1608662503">
    <w:abstractNumId w:val="3"/>
  </w:num>
  <w:num w:numId="6" w16cid:durableId="2109886006">
    <w:abstractNumId w:val="19"/>
  </w:num>
  <w:num w:numId="7" w16cid:durableId="1255480469">
    <w:abstractNumId w:val="16"/>
  </w:num>
  <w:num w:numId="8" w16cid:durableId="448595259">
    <w:abstractNumId w:val="23"/>
  </w:num>
  <w:num w:numId="9" w16cid:durableId="1999727327">
    <w:abstractNumId w:val="21"/>
  </w:num>
  <w:num w:numId="10" w16cid:durableId="968318972">
    <w:abstractNumId w:val="7"/>
  </w:num>
  <w:num w:numId="11" w16cid:durableId="2013486507">
    <w:abstractNumId w:val="9"/>
  </w:num>
  <w:num w:numId="12" w16cid:durableId="207767062">
    <w:abstractNumId w:val="33"/>
  </w:num>
  <w:num w:numId="13" w16cid:durableId="371468243">
    <w:abstractNumId w:val="32"/>
  </w:num>
  <w:num w:numId="14" w16cid:durableId="1177186503">
    <w:abstractNumId w:val="26"/>
  </w:num>
  <w:num w:numId="15" w16cid:durableId="1963655217">
    <w:abstractNumId w:val="34"/>
  </w:num>
  <w:num w:numId="16" w16cid:durableId="1177308516">
    <w:abstractNumId w:val="13"/>
  </w:num>
  <w:num w:numId="17" w16cid:durableId="1080062347">
    <w:abstractNumId w:val="8"/>
  </w:num>
  <w:num w:numId="18" w16cid:durableId="1015227687">
    <w:abstractNumId w:val="4"/>
  </w:num>
  <w:num w:numId="19" w16cid:durableId="1809546473">
    <w:abstractNumId w:val="18"/>
  </w:num>
  <w:num w:numId="20" w16cid:durableId="962885530">
    <w:abstractNumId w:val="1"/>
  </w:num>
  <w:num w:numId="21" w16cid:durableId="1990673991">
    <w:abstractNumId w:val="24"/>
  </w:num>
  <w:num w:numId="22" w16cid:durableId="1788574390">
    <w:abstractNumId w:val="28"/>
  </w:num>
  <w:num w:numId="23" w16cid:durableId="1922640465">
    <w:abstractNumId w:val="12"/>
  </w:num>
  <w:num w:numId="24" w16cid:durableId="55708586">
    <w:abstractNumId w:val="15"/>
  </w:num>
  <w:num w:numId="25" w16cid:durableId="1385593225">
    <w:abstractNumId w:val="27"/>
  </w:num>
  <w:num w:numId="26" w16cid:durableId="1201746011">
    <w:abstractNumId w:val="20"/>
  </w:num>
  <w:num w:numId="27" w16cid:durableId="1967470461">
    <w:abstractNumId w:val="0"/>
  </w:num>
  <w:num w:numId="28" w16cid:durableId="874468328">
    <w:abstractNumId w:val="14"/>
  </w:num>
  <w:num w:numId="29" w16cid:durableId="635992983">
    <w:abstractNumId w:val="2"/>
  </w:num>
  <w:num w:numId="30" w16cid:durableId="105276758">
    <w:abstractNumId w:val="29"/>
  </w:num>
  <w:num w:numId="31" w16cid:durableId="353961053">
    <w:abstractNumId w:val="6"/>
  </w:num>
  <w:num w:numId="32" w16cid:durableId="234825248">
    <w:abstractNumId w:val="25"/>
  </w:num>
  <w:num w:numId="33" w16cid:durableId="1250692707">
    <w:abstractNumId w:val="11"/>
  </w:num>
  <w:num w:numId="34" w16cid:durableId="1728067858">
    <w:abstractNumId w:val="5"/>
  </w:num>
  <w:num w:numId="35" w16cid:durableId="17628002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F"/>
    <w:rsid w:val="0004719E"/>
    <w:rsid w:val="000A0D9C"/>
    <w:rsid w:val="000A4E49"/>
    <w:rsid w:val="000B7C3A"/>
    <w:rsid w:val="000F3554"/>
    <w:rsid w:val="0011385B"/>
    <w:rsid w:val="00115CF7"/>
    <w:rsid w:val="0014211A"/>
    <w:rsid w:val="00154A91"/>
    <w:rsid w:val="00175784"/>
    <w:rsid w:val="001B270F"/>
    <w:rsid w:val="001C13C0"/>
    <w:rsid w:val="00202B98"/>
    <w:rsid w:val="00204CED"/>
    <w:rsid w:val="00283173"/>
    <w:rsid w:val="00296B0F"/>
    <w:rsid w:val="002A0EDD"/>
    <w:rsid w:val="002D494C"/>
    <w:rsid w:val="002E40A5"/>
    <w:rsid w:val="00367A16"/>
    <w:rsid w:val="003A7B06"/>
    <w:rsid w:val="003E305B"/>
    <w:rsid w:val="004E1021"/>
    <w:rsid w:val="004F692F"/>
    <w:rsid w:val="00537194"/>
    <w:rsid w:val="00545F00"/>
    <w:rsid w:val="005B22FA"/>
    <w:rsid w:val="00745CA5"/>
    <w:rsid w:val="008A79FA"/>
    <w:rsid w:val="00A56B9C"/>
    <w:rsid w:val="00AB3445"/>
    <w:rsid w:val="00AB721F"/>
    <w:rsid w:val="00AD797C"/>
    <w:rsid w:val="00AF23E7"/>
    <w:rsid w:val="00BC0070"/>
    <w:rsid w:val="00C47631"/>
    <w:rsid w:val="00EC662E"/>
    <w:rsid w:val="00F05015"/>
    <w:rsid w:val="00FA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CC43"/>
  <w15:chartTrackingRefBased/>
  <w15:docId w15:val="{A36AFFF8-C6CE-4471-B27F-13E3E3F7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E7"/>
    <w:pPr>
      <w:spacing w:after="3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14211A"/>
    <w:pPr>
      <w:keepNext/>
      <w:keepLines/>
      <w:numPr>
        <w:numId w:val="33"/>
      </w:numPr>
      <w:spacing w:before="360" w:after="360" w:line="240" w:lineRule="auto"/>
      <w:contextualSpacing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rsid w:val="0014211A"/>
    <w:pPr>
      <w:numPr>
        <w:ilvl w:val="1"/>
      </w:numPr>
      <w:outlineLvl w:val="1"/>
    </w:pPr>
    <w:rPr>
      <w:b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rsid w:val="0011385B"/>
    <w:pPr>
      <w:numPr>
        <w:ilvl w:val="2"/>
      </w:numPr>
      <w:outlineLvl w:val="2"/>
    </w:pPr>
    <w:rPr>
      <w:b/>
      <w:caps w:val="0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AB3445"/>
    <w:pPr>
      <w:numPr>
        <w:ilvl w:val="3"/>
      </w:numPr>
      <w:outlineLvl w:val="3"/>
    </w:pPr>
    <w:rPr>
      <w:b w:val="0"/>
      <w:iCs/>
    </w:rPr>
  </w:style>
  <w:style w:type="paragraph" w:styleId="Ttulo5">
    <w:name w:val="heading 5"/>
    <w:basedOn w:val="Ttulo4"/>
    <w:next w:val="Normal"/>
    <w:link w:val="Ttulo5Char"/>
    <w:uiPriority w:val="9"/>
    <w:unhideWhenUsed/>
    <w:rsid w:val="0014211A"/>
    <w:pPr>
      <w:numPr>
        <w:ilvl w:val="4"/>
      </w:numPr>
      <w:spacing w:before="40" w:after="0"/>
      <w:outlineLvl w:val="4"/>
    </w:pPr>
    <w:rPr>
      <w:b/>
      <w:i/>
    </w:rPr>
  </w:style>
  <w:style w:type="paragraph" w:styleId="Ttulo6">
    <w:name w:val="heading 6"/>
    <w:basedOn w:val="Ttulo5"/>
    <w:next w:val="Normal"/>
    <w:link w:val="Ttulo6Char"/>
    <w:uiPriority w:val="9"/>
    <w:unhideWhenUsed/>
    <w:rsid w:val="0014211A"/>
    <w:pPr>
      <w:numPr>
        <w:ilvl w:val="5"/>
      </w:numPr>
      <w:outlineLvl w:val="5"/>
    </w:pPr>
  </w:style>
  <w:style w:type="paragraph" w:styleId="Ttulo7">
    <w:name w:val="heading 7"/>
    <w:basedOn w:val="Ttulo6"/>
    <w:next w:val="Normal"/>
    <w:link w:val="Ttulo7Char"/>
    <w:uiPriority w:val="9"/>
    <w:unhideWhenUsed/>
    <w:rsid w:val="00C47631"/>
    <w:pPr>
      <w:outlineLvl w:val="6"/>
    </w:pPr>
    <w:rPr>
      <w:i w:val="0"/>
      <w:iCs w:val="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C47631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7631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fernciasBibliogrficas">
    <w:name w:val="Referências Bibliográficas"/>
    <w:basedOn w:val="Normal"/>
    <w:link w:val="RefernciasBibliogrficasChar"/>
    <w:qFormat/>
    <w:rsid w:val="00F05015"/>
    <w:pPr>
      <w:spacing w:line="240" w:lineRule="auto"/>
      <w:ind w:firstLine="0"/>
    </w:pPr>
    <w:rPr>
      <w:rFonts w:cs="Arial"/>
      <w:szCs w:val="24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F05015"/>
    <w:rPr>
      <w:rFonts w:ascii="Times New Roman" w:hAnsi="Times New Roman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5784"/>
    <w:pPr>
      <w:spacing w:before="100" w:beforeAutospacing="1" w:after="142" w:line="276" w:lineRule="auto"/>
      <w:ind w:firstLine="0"/>
      <w:jc w:val="left"/>
    </w:pPr>
    <w:rPr>
      <w:rFonts w:eastAsia="Times New Roman" w:cs="Times New Roman"/>
      <w:kern w:val="0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175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5784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75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5784"/>
    <w:rPr>
      <w:rFonts w:ascii="Times New Roman" w:hAnsi="Times New Roman"/>
      <w:sz w:val="24"/>
    </w:rPr>
  </w:style>
  <w:style w:type="paragraph" w:customStyle="1" w:styleId="Semformatao">
    <w:name w:val="Sem formatação"/>
    <w:link w:val="SemformataoChar"/>
    <w:qFormat/>
    <w:rsid w:val="00A56B9C"/>
    <w:pPr>
      <w:spacing w:after="30" w:line="360" w:lineRule="auto"/>
    </w:pPr>
    <w:rPr>
      <w:rFonts w:ascii="Times New Roman" w:hAnsi="Times New Roman"/>
      <w:sz w:val="24"/>
    </w:rPr>
  </w:style>
  <w:style w:type="character" w:customStyle="1" w:styleId="SemformataoChar">
    <w:name w:val="Sem formatação Char"/>
    <w:basedOn w:val="Fontepargpadro"/>
    <w:link w:val="Semformatao"/>
    <w:rsid w:val="00A56B9C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02B98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02B98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1385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B3445"/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C47631"/>
    <w:rPr>
      <w:rFonts w:ascii="Times New Roman" w:eastAsiaTheme="majorEastAsia" w:hAnsi="Times New Roman" w:cstheme="majorBidi"/>
      <w:b/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3A7B06"/>
    <w:rPr>
      <w:rFonts w:ascii="Times New Roman" w:eastAsiaTheme="majorEastAsia" w:hAnsi="Times New Roman" w:cstheme="majorBidi"/>
      <w:i/>
      <w:iCs/>
      <w:cap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rsid w:val="003A7B06"/>
    <w:rPr>
      <w:rFonts w:ascii="Times New Roman" w:eastAsiaTheme="majorEastAsia" w:hAnsi="Times New Roman" w:cstheme="majorBidi"/>
      <w:caps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6B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6B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m">
    <w:name w:val="mm"/>
    <w:basedOn w:val="Legenda"/>
    <w:link w:val="mmChar"/>
    <w:rsid w:val="003A7B06"/>
    <w:pPr>
      <w:spacing w:before="240" w:after="240" w:line="360" w:lineRule="auto"/>
    </w:pPr>
    <w:rPr>
      <w:rFonts w:ascii="Arial" w:eastAsia="Times New Roman" w:hAnsi="Arial" w:cs="Times New Roman"/>
      <w:i w:val="0"/>
      <w:iCs w:val="0"/>
      <w:kern w:val="0"/>
      <w:sz w:val="24"/>
      <w:szCs w:val="24"/>
      <w:shd w:val="clear" w:color="auto" w:fill="FFFFFF"/>
      <w:lang w:eastAsia="pt-BR"/>
      <w14:ligatures w14:val="none"/>
    </w:rPr>
  </w:style>
  <w:style w:type="character" w:customStyle="1" w:styleId="mmChar">
    <w:name w:val="mm Char"/>
    <w:basedOn w:val="Fontepargpadro"/>
    <w:link w:val="mm"/>
    <w:rsid w:val="003A7B06"/>
    <w:rPr>
      <w:rFonts w:ascii="Arial" w:eastAsia="Times New Roman" w:hAnsi="Arial" w:cs="Times New Roman"/>
      <w:kern w:val="0"/>
      <w:sz w:val="24"/>
      <w:szCs w:val="24"/>
      <w:lang w:eastAsia="pt-BR"/>
      <w14:ligatures w14:val="none"/>
    </w:rPr>
  </w:style>
  <w:style w:type="character" w:customStyle="1" w:styleId="mw-headline">
    <w:name w:val="mw-headline"/>
    <w:basedOn w:val="Fontepargpadro"/>
    <w:rsid w:val="003A7B06"/>
  </w:style>
  <w:style w:type="paragraph" w:styleId="Legenda">
    <w:name w:val="caption"/>
    <w:basedOn w:val="Normal"/>
    <w:next w:val="Normal"/>
    <w:uiPriority w:val="35"/>
    <w:unhideWhenUsed/>
    <w:qFormat/>
    <w:rsid w:val="00367A16"/>
    <w:pPr>
      <w:spacing w:after="200" w:line="240" w:lineRule="auto"/>
      <w:ind w:firstLine="0"/>
      <w:contextualSpacing/>
      <w:jc w:val="center"/>
    </w:pPr>
    <w:rPr>
      <w:i/>
      <w:iCs/>
      <w:sz w:val="20"/>
      <w:szCs w:val="18"/>
    </w:rPr>
  </w:style>
  <w:style w:type="numbering" w:customStyle="1" w:styleId="ListaABNT">
    <w:name w:val="Lista ABNT"/>
    <w:uiPriority w:val="99"/>
    <w:rsid w:val="003E305B"/>
    <w:pPr>
      <w:numPr>
        <w:numId w:val="2"/>
      </w:numPr>
    </w:pPr>
  </w:style>
  <w:style w:type="paragraph" w:styleId="PargrafodaLista">
    <w:name w:val="List Paragraph"/>
    <w:basedOn w:val="Normal"/>
    <w:uiPriority w:val="34"/>
    <w:rsid w:val="0011385B"/>
    <w:pPr>
      <w:numPr>
        <w:numId w:val="24"/>
      </w:numPr>
      <w:ind w:left="357" w:hanging="357"/>
      <w:contextualSpacing/>
    </w:pPr>
  </w:style>
  <w:style w:type="numbering" w:customStyle="1" w:styleId="1ListaABNTTtulo">
    <w:name w:val="1 Lista ABNT + Título"/>
    <w:basedOn w:val="Semlista"/>
    <w:uiPriority w:val="99"/>
    <w:rsid w:val="005B22FA"/>
    <w:pPr>
      <w:numPr>
        <w:numId w:val="8"/>
      </w:numPr>
    </w:pPr>
  </w:style>
  <w:style w:type="paragraph" w:customStyle="1" w:styleId="Tpicos">
    <w:name w:val="Tópicos"/>
    <w:basedOn w:val="Normal"/>
    <w:qFormat/>
    <w:rsid w:val="00AB3445"/>
    <w:pPr>
      <w:numPr>
        <w:numId w:val="26"/>
      </w:numPr>
      <w:spacing w:before="30"/>
      <w:ind w:left="357" w:hanging="357"/>
    </w:pPr>
  </w:style>
  <w:style w:type="paragraph" w:styleId="Reviso">
    <w:name w:val="Revision"/>
    <w:hidden/>
    <w:uiPriority w:val="99"/>
    <w:semiHidden/>
    <w:rsid w:val="00AB721F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8A79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79FA"/>
    <w:rPr>
      <w:color w:val="605E5C"/>
      <w:shd w:val="clear" w:color="auto" w:fill="E1DFDD"/>
    </w:rPr>
  </w:style>
  <w:style w:type="paragraph" w:customStyle="1" w:styleId="Imagens">
    <w:name w:val="Imagens"/>
    <w:basedOn w:val="Normal"/>
    <w:link w:val="ImagensChar"/>
    <w:qFormat/>
    <w:rsid w:val="002E40A5"/>
    <w:rPr>
      <w:noProof/>
    </w:rPr>
  </w:style>
  <w:style w:type="character" w:customStyle="1" w:styleId="ImagensChar">
    <w:name w:val="Imagens Char"/>
    <w:basedOn w:val="Fontepargpadro"/>
    <w:link w:val="Imagens"/>
    <w:rsid w:val="002E40A5"/>
    <w:rPr>
      <w:rFonts w:ascii="Times New Roman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aforma.gpinovacao.senai.br/%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sebrae-sc.com.br/blog/5w2h-o-que-e-para-que-serve-e-por-que-usar-na-sua-empres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brae-sc.com.br/blog/5w2h-o-que-e-para-que-serve-e-por-que-usar-na-sua-empres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\Documents\Modelos%20Personalizados%20do%20Office\MODELO%20ABNT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9D3FE-4DEB-47EF-9486-3C3526AB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ABNT.dotx</Template>
  <TotalTime>76</TotalTime>
  <Pages>4</Pages>
  <Words>364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>Ideias de</vt:lpstr>
      <vt:lpstr>Resumo</vt:lpstr>
      <vt:lpstr>Introducao</vt:lpstr>
      <vt:lpstr>    Delimitação do assunto:</vt:lpstr>
      <vt:lpstr>    Problema (Causa raiz):</vt:lpstr>
      <vt:lpstr>    Objetivos</vt:lpstr>
      <vt:lpstr>        Solução resumida:</vt:lpstr>
      <vt:lpstr>        Solução detalhada:</vt:lpstr>
      <vt:lpstr>    Justificativa (PORQUE)</vt:lpstr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Ideias de</dc:title>
  <dc:subject>Etapa IDEAÇÃO</dc:subject>
  <dc:creator>Thiago</dc:creator>
  <cp:keywords/>
  <dc:description/>
  <cp:lastModifiedBy>Thiago</cp:lastModifiedBy>
  <cp:revision>10</cp:revision>
  <dcterms:created xsi:type="dcterms:W3CDTF">2024-04-05T16:31:00Z</dcterms:created>
  <dcterms:modified xsi:type="dcterms:W3CDTF">2024-04-05T17:51:00Z</dcterms:modified>
  <cp:category>TechNight</cp:category>
  <cp:contentStatus>Concepção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tino">
    <vt:lpwstr>Prof. Mikael - Projeto Ideação</vt:lpwstr>
  </property>
</Properties>
</file>